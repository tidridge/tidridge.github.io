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drawing>
          <wp:inline distT="0" distB="0" distL="0" distR="0">
            <wp:extent cx="1879599" cy="3174999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599" cy="31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2009-05-06T09:47:00Z</dcterms:created>
</cp:coreProperties>
</file>